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6AD7" w14:textId="77777777" w:rsidR="00D51908" w:rsidRPr="0017502A" w:rsidRDefault="00D51908" w:rsidP="0017502A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07"/>
        <w:gridCol w:w="13624"/>
      </w:tblGrid>
      <w:tr w:rsidR="0017502A" w:rsidRPr="00087368" w14:paraId="43720BCD" w14:textId="77777777" w:rsidTr="00087368">
        <w:trPr>
          <w:trHeight w:val="94"/>
        </w:trPr>
        <w:tc>
          <w:tcPr>
            <w:tcW w:w="4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837"/>
              <w:gridCol w:w="454"/>
            </w:tblGrid>
            <w:tr w:rsidR="001A5D82" w:rsidRPr="00087368" w14:paraId="1C878C6E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2B8FB9DC" w14:textId="77777777" w:rsidR="001A5D82" w:rsidRPr="00C36BB0" w:rsidRDefault="00DF2A74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16"/>
                      <w:lang w:val="en-US"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63DB120C" wp14:editId="66503810">
                        <wp:extent cx="161925" cy="714375"/>
                        <wp:effectExtent l="0" t="0" r="0" b="0"/>
                        <wp:docPr id="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43D9FB39" w14:textId="77777777" w:rsidR="001A5D82" w:rsidRPr="0008736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377388" w:rsidRPr="00087368" w14:paraId="432ABA12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17231FD2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2E83B89F" wp14:editId="0E4E7A71">
                        <wp:extent cx="161925" cy="257175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3988762F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10</w:t>
                  </w:r>
                </w:p>
              </w:tc>
            </w:tr>
            <w:tr w:rsidR="00377388" w:rsidRPr="00087368" w14:paraId="27FAE23F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59312BF0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73BBE9E2" wp14:editId="0B088315">
                        <wp:extent cx="161925" cy="714375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4E6F8980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377388" w:rsidRPr="00087368" w14:paraId="795F9EDE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5EC65032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60997965" wp14:editId="7AD2FD71">
                        <wp:extent cx="219075" cy="352425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78FF68AD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377388" w:rsidRPr="00087368" w14:paraId="6E417A98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645EABBF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0B51CB85" wp14:editId="5BF95D58">
                        <wp:extent cx="161925" cy="714375"/>
                        <wp:effectExtent l="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1EEFBD64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377388" w:rsidRPr="00087368" w14:paraId="341312F1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61090E2E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087EE35F" wp14:editId="06E5644B">
                        <wp:extent cx="161925" cy="257175"/>
                        <wp:effectExtent l="0" t="0" r="0" b="0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3371E962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377388" w:rsidRPr="00087368" w14:paraId="2F917165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5ACA862F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29454E3D" wp14:editId="62D74E74">
                        <wp:extent cx="219075" cy="352425"/>
                        <wp:effectExtent l="0" t="0" r="0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268AA2BA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377388" w:rsidRPr="00087368" w14:paraId="1163E8AC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79B7EF87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78E99F3D" wp14:editId="358EE4F7">
                        <wp:extent cx="161925" cy="981075"/>
                        <wp:effectExtent l="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206D04F5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377388" w:rsidRPr="00087368" w14:paraId="16DC4795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40E1D4C4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45F2B0AC" wp14:editId="0A708144">
                        <wp:extent cx="219075" cy="352425"/>
                        <wp:effectExtent l="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32AC4B94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377388" w:rsidRPr="00087368" w14:paraId="0044C745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1BB2D84D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191BCBD2" wp14:editId="5A670104">
                        <wp:extent cx="276225" cy="914400"/>
                        <wp:effectExtent l="0" t="0" r="0" b="0"/>
                        <wp:docPr id="28" name="Рисунок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3720CC27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377388" w:rsidRPr="00087368" w14:paraId="5348ADC7" w14:textId="77777777" w:rsidTr="001A5D82">
              <w:tc>
                <w:tcPr>
                  <w:tcW w:w="3241" w:type="pct"/>
                  <w:shd w:val="clear" w:color="auto" w:fill="auto"/>
                  <w:vAlign w:val="center"/>
                </w:tcPr>
                <w:p w14:paraId="699D4009" w14:textId="77777777" w:rsidR="00377388" w:rsidRPr="00EB4953" w:rsidRDefault="00DF2A74" w:rsidP="001A5D82">
                  <w:pPr>
                    <w:ind w:right="-57"/>
                    <w:jc w:val="center"/>
                    <w:rPr>
                      <w:noProof/>
                    </w:rPr>
                  </w:pPr>
                  <w:r w:rsidRPr="00EB4953">
                    <w:rPr>
                      <w:noProof/>
                    </w:rPr>
                    <w:drawing>
                      <wp:inline distT="0" distB="0" distL="0" distR="0" wp14:anchorId="3C9EEC77" wp14:editId="37E26E4B">
                        <wp:extent cx="333375" cy="333375"/>
                        <wp:effectExtent l="0" t="0" r="0" b="0"/>
                        <wp:docPr id="31" name="Рисунок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shd w:val="clear" w:color="auto" w:fill="auto"/>
                  <w:vAlign w:val="center"/>
                </w:tcPr>
                <w:p w14:paraId="50AE8C49" w14:textId="77777777" w:rsidR="00377388" w:rsidRDefault="00377388" w:rsidP="001A5D82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263F7C4B" w14:textId="77777777" w:rsidR="0017502A" w:rsidRPr="00087368" w:rsidRDefault="0017502A" w:rsidP="00087368">
            <w:pPr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2" w:type="pct"/>
            <w:tcBorders>
              <w:left w:val="single" w:sz="4" w:space="0" w:color="auto"/>
            </w:tcBorders>
            <w:shd w:val="clear" w:color="auto" w:fill="auto"/>
          </w:tcPr>
          <w:p w14:paraId="6C900A48" w14:textId="77777777" w:rsidR="0017502A" w:rsidRPr="00087368" w:rsidRDefault="0017502A" w:rsidP="00087368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2"/>
              <w:gridCol w:w="4279"/>
              <w:gridCol w:w="1114"/>
              <w:gridCol w:w="1114"/>
              <w:gridCol w:w="1115"/>
              <w:gridCol w:w="1115"/>
              <w:gridCol w:w="1531"/>
              <w:gridCol w:w="1416"/>
              <w:gridCol w:w="1062"/>
            </w:tblGrid>
            <w:tr w:rsidR="0017502A" w:rsidRPr="00087368" w14:paraId="03466D6B" w14:textId="77777777" w:rsidTr="00087368">
              <w:tc>
                <w:tcPr>
                  <w:tcW w:w="5000" w:type="pct"/>
                  <w:gridSpan w:val="9"/>
                  <w:shd w:val="clear" w:color="auto" w:fill="auto"/>
                </w:tcPr>
                <w:p w14:paraId="6CE75F78" w14:textId="77777777" w:rsidR="0017502A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Состав бурильной колонны при бурении под эксплуатационную колонну</w:t>
                  </w:r>
                </w:p>
              </w:tc>
            </w:tr>
            <w:tr w:rsidR="0017502A" w:rsidRPr="00087368" w14:paraId="1A31A04A" w14:textId="77777777" w:rsidTr="00087368">
              <w:tc>
                <w:tcPr>
                  <w:tcW w:w="5000" w:type="pct"/>
                  <w:gridSpan w:val="9"/>
                  <w:shd w:val="clear" w:color="auto" w:fill="auto"/>
                </w:tcPr>
                <w:p w14:paraId="3FE047DC" w14:textId="77777777" w:rsidR="0017502A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Интервал 1404-3015 м по стволу (1349,8-2574,2 м по вертикали)</w:t>
                  </w:r>
                </w:p>
              </w:tc>
            </w:tr>
            <w:tr w:rsidR="0017502A" w:rsidRPr="00087368" w14:paraId="0E618224" w14:textId="77777777" w:rsidTr="00087368">
              <w:tc>
                <w:tcPr>
                  <w:tcW w:w="5000" w:type="pct"/>
                  <w:gridSpan w:val="9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CDEE76F" w14:textId="3E6EC11B" w:rsidR="0017502A" w:rsidRPr="00087368" w:rsidRDefault="00377388" w:rsidP="000E56A1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Скважина </w:t>
                  </w:r>
                  <w:r w:rsidR="000E56A1"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месторождение Южно-Приобское, rev.2</w:t>
                  </w:r>
                </w:p>
              </w:tc>
            </w:tr>
            <w:tr w:rsidR="00986B3F" w:rsidRPr="00087368" w14:paraId="6DBFEDA4" w14:textId="77777777" w:rsidTr="00986B3F">
              <w:tc>
                <w:tcPr>
                  <w:tcW w:w="236" w:type="pct"/>
                  <w:shd w:val="clear" w:color="auto" w:fill="E6E6E6"/>
                  <w:vAlign w:val="center"/>
                </w:tcPr>
                <w:p w14:paraId="4DCA5972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Номер п/п</w:t>
                  </w:r>
                </w:p>
              </w:tc>
              <w:tc>
                <w:tcPr>
                  <w:tcW w:w="1598" w:type="pct"/>
                  <w:shd w:val="clear" w:color="auto" w:fill="E6E6E6"/>
                  <w:vAlign w:val="center"/>
                </w:tcPr>
                <w:p w14:paraId="66D6575C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Наименование элемента</w:t>
                  </w:r>
                </w:p>
              </w:tc>
              <w:tc>
                <w:tcPr>
                  <w:tcW w:w="417" w:type="pct"/>
                  <w:shd w:val="clear" w:color="auto" w:fill="E6E6E6"/>
                  <w:vAlign w:val="center"/>
                </w:tcPr>
                <w:p w14:paraId="47E2424F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Длина без ниппеля, м</w:t>
                  </w:r>
                </w:p>
              </w:tc>
              <w:tc>
                <w:tcPr>
                  <w:tcW w:w="417" w:type="pct"/>
                  <w:shd w:val="clear" w:color="auto" w:fill="E6E6E6"/>
                  <w:vAlign w:val="center"/>
                </w:tcPr>
                <w:p w14:paraId="4E169B07" w14:textId="77777777" w:rsidR="00986B3F" w:rsidRPr="00087368" w:rsidRDefault="00986B3F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Наружный диаметр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, мм</w:t>
                  </w:r>
                </w:p>
              </w:tc>
              <w:tc>
                <w:tcPr>
                  <w:tcW w:w="417" w:type="pct"/>
                  <w:shd w:val="clear" w:color="auto" w:fill="E6E6E6"/>
                  <w:vAlign w:val="center"/>
                </w:tcPr>
                <w:p w14:paraId="54463C93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Внутренний</w:t>
                  </w: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 xml:space="preserve"> диаметр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, мм</w:t>
                  </w:r>
                </w:p>
              </w:tc>
              <w:tc>
                <w:tcPr>
                  <w:tcW w:w="417" w:type="pct"/>
                  <w:shd w:val="clear" w:color="auto" w:fill="E6E6E6"/>
                  <w:vAlign w:val="center"/>
                </w:tcPr>
                <w:p w14:paraId="258EB5DC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Макс.</w:t>
                  </w: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 xml:space="preserve"> диаметр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, мм</w:t>
                  </w:r>
                </w:p>
              </w:tc>
              <w:tc>
                <w:tcPr>
                  <w:tcW w:w="572" w:type="pct"/>
                  <w:shd w:val="clear" w:color="auto" w:fill="E6E6E6"/>
                  <w:vAlign w:val="center"/>
                </w:tcPr>
                <w:p w14:paraId="6EE38652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Тип резьбы</w:t>
                  </w:r>
                </w:p>
                <w:p w14:paraId="29A4E9FB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снизу</w:t>
                  </w:r>
                </w:p>
              </w:tc>
              <w:tc>
                <w:tcPr>
                  <w:tcW w:w="529" w:type="pct"/>
                  <w:shd w:val="clear" w:color="auto" w:fill="E6E6E6"/>
                  <w:vAlign w:val="center"/>
                </w:tcPr>
                <w:p w14:paraId="36B11521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Тип резьбы сверху</w:t>
                  </w:r>
                </w:p>
              </w:tc>
              <w:tc>
                <w:tcPr>
                  <w:tcW w:w="397" w:type="pct"/>
                  <w:shd w:val="clear" w:color="auto" w:fill="E6E6E6"/>
                  <w:vAlign w:val="center"/>
                </w:tcPr>
                <w:p w14:paraId="42846FC0" w14:textId="77777777" w:rsidR="00986B3F" w:rsidRPr="00087368" w:rsidRDefault="00986B3F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Масса, кг</w:t>
                  </w:r>
                </w:p>
              </w:tc>
            </w:tr>
            <w:tr w:rsidR="00986B3F" w:rsidRPr="00087368" w14:paraId="2C64442E" w14:textId="77777777" w:rsidTr="00986B3F">
              <w:tc>
                <w:tcPr>
                  <w:tcW w:w="236" w:type="pct"/>
                  <w:shd w:val="clear" w:color="auto" w:fill="auto"/>
                </w:tcPr>
                <w:p w14:paraId="770CA50F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3B2533A6" w14:textId="77777777" w:rsidR="00986B3F" w:rsidRPr="00087368" w:rsidRDefault="00377388" w:rsidP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БТ ТБПК 127х9,19 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D3B433F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2357,1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058F767F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127,0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BC198DC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108,6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7D122EFF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178,8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3DA1EF3D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Н-147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0863C1B8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760B590D" w14:textId="77777777" w:rsidR="00986B3F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77689,4</w:t>
                  </w:r>
                </w:p>
              </w:tc>
            </w:tr>
            <w:tr w:rsidR="00377388" w:rsidRPr="00087368" w14:paraId="58ABEC5D" w14:textId="77777777" w:rsidTr="00986B3F">
              <w:tc>
                <w:tcPr>
                  <w:tcW w:w="236" w:type="pct"/>
                  <w:shd w:val="clear" w:color="auto" w:fill="auto"/>
                </w:tcPr>
                <w:p w14:paraId="1D98675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7AC0304A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Переводник П147/133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A098AF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0,5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B25A20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0DC53D5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89,0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2CEC37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312D810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Н-133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39BC9AE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138E645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47,0</w:t>
                  </w:r>
                </w:p>
              </w:tc>
            </w:tr>
            <w:tr w:rsidR="00377388" w:rsidRPr="00087368" w14:paraId="2E9FBE50" w14:textId="77777777" w:rsidTr="00986B3F">
              <w:tc>
                <w:tcPr>
                  <w:tcW w:w="236" w:type="pct"/>
                  <w:shd w:val="clear" w:color="auto" w:fill="auto"/>
                </w:tcPr>
                <w:p w14:paraId="5697A3A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126EC8F1" w14:textId="77777777" w:rsidR="00377388" w:rsidRDefault="00377388" w:rsidP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БТ ТБПК 127х9,19 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F1F75A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390,0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4F1790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127,0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EBD214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108,6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8B2F79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168,3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74D212C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Н-133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3A2861B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М-133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3A38C30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12745,2</w:t>
                  </w:r>
                </w:p>
              </w:tc>
            </w:tr>
            <w:tr w:rsidR="00377388" w:rsidRPr="00087368" w14:paraId="3AE10031" w14:textId="77777777" w:rsidTr="00986B3F">
              <w:tc>
                <w:tcPr>
                  <w:tcW w:w="236" w:type="pct"/>
                  <w:shd w:val="clear" w:color="auto" w:fill="auto"/>
                </w:tcPr>
                <w:p w14:paraId="4154CED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6D8EF3E7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Яс-172 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02FC5C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3,6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3C41E1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172,0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75C24EC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76,0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A55625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78AA7E0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Н-133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3FB24F0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М-133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368F84A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385,0</w:t>
                  </w:r>
                </w:p>
              </w:tc>
            </w:tr>
            <w:tr w:rsidR="00377388" w:rsidRPr="00087368" w14:paraId="4DB18CBD" w14:textId="77777777" w:rsidTr="00986B3F">
              <w:tc>
                <w:tcPr>
                  <w:tcW w:w="236" w:type="pct"/>
                  <w:shd w:val="clear" w:color="auto" w:fill="auto"/>
                </w:tcPr>
                <w:p w14:paraId="64D1258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46988733" w14:textId="77777777" w:rsidR="00377388" w:rsidRDefault="00377388" w:rsidP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БТ ТБПК 127х9,19 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487985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245,5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40EC92F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127,0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4ECE87D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108,6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43D02F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166,4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13A8883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Н-133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437F6E5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М-133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0AB7F15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8002,0</w:t>
                  </w:r>
                </w:p>
              </w:tc>
            </w:tr>
            <w:tr w:rsidR="00377388" w:rsidRPr="00087368" w14:paraId="02B205EF" w14:textId="77777777" w:rsidTr="00986B3F">
              <w:tc>
                <w:tcPr>
                  <w:tcW w:w="236" w:type="pct"/>
                  <w:shd w:val="clear" w:color="auto" w:fill="auto"/>
                </w:tcPr>
                <w:p w14:paraId="2F71001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1D1DF6A9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Переводник П133/147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18C659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0,4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2234F6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FA985D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89,0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5818DF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shd w:val="clear" w:color="auto" w:fill="auto"/>
                </w:tcPr>
                <w:p w14:paraId="3630CB7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Н-147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08F9B88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М-133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6F28939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46,0</w:t>
                  </w:r>
                </w:p>
              </w:tc>
            </w:tr>
            <w:tr w:rsidR="00377388" w:rsidRPr="00087368" w14:paraId="728BADA5" w14:textId="77777777" w:rsidTr="00986B3F">
              <w:tc>
                <w:tcPr>
                  <w:tcW w:w="236" w:type="pct"/>
                  <w:shd w:val="clear" w:color="auto" w:fill="auto"/>
                </w:tcPr>
                <w:p w14:paraId="029A56C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7600BA0F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ФТУ-176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4EEBC2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5B49C9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176,0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CE88C8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89,0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063BC9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176,0</w:t>
                  </w:r>
                </w:p>
              </w:tc>
              <w:tc>
                <w:tcPr>
                  <w:tcW w:w="572" w:type="pct"/>
                  <w:shd w:val="clear" w:color="auto" w:fill="auto"/>
                </w:tcPr>
                <w:p w14:paraId="2D467A0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Н-147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03C4D0A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3084D27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90,0</w:t>
                  </w:r>
                </w:p>
              </w:tc>
            </w:tr>
            <w:tr w:rsidR="00377388" w:rsidRPr="00087368" w14:paraId="57331EF1" w14:textId="77777777" w:rsidTr="00986B3F">
              <w:tc>
                <w:tcPr>
                  <w:tcW w:w="236" w:type="pct"/>
                  <w:shd w:val="clear" w:color="auto" w:fill="auto"/>
                </w:tcPr>
                <w:p w14:paraId="7391818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30234282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СИБ 2.2 с гамма модулем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53BB31B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6,7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4F6E438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5422091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100,0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8C33F7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shd w:val="clear" w:color="auto" w:fill="auto"/>
                </w:tcPr>
                <w:p w14:paraId="3565E9E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Н-147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21CC306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316A545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1000,0</w:t>
                  </w:r>
                </w:p>
              </w:tc>
            </w:tr>
            <w:tr w:rsidR="00377388" w:rsidRPr="00087368" w14:paraId="6B00070A" w14:textId="77777777" w:rsidTr="00986B3F">
              <w:tc>
                <w:tcPr>
                  <w:tcW w:w="236" w:type="pct"/>
                  <w:shd w:val="clear" w:color="auto" w:fill="auto"/>
                </w:tcPr>
                <w:p w14:paraId="5F36F55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5A6FED9D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Обратный клапан -178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2FB916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0,4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5805EF7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178,0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76BF7F6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35,0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2B87FCA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shd w:val="clear" w:color="auto" w:fill="auto"/>
                </w:tcPr>
                <w:p w14:paraId="1AF4189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Н-147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216019B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7EC8736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80,0</w:t>
                  </w:r>
                </w:p>
              </w:tc>
            </w:tr>
            <w:tr w:rsidR="00377388" w:rsidRPr="00087368" w14:paraId="32096AF3" w14:textId="77777777" w:rsidTr="00986B3F">
              <w:tc>
                <w:tcPr>
                  <w:tcW w:w="236" w:type="pct"/>
                  <w:shd w:val="clear" w:color="auto" w:fill="auto"/>
                </w:tcPr>
                <w:p w14:paraId="7B1AF58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544B2A37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ВЗД-172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29F73E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9,7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1A2DF1F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172,0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6FA80EB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17" w:type="pct"/>
                  <w:shd w:val="clear" w:color="auto" w:fill="auto"/>
                </w:tcPr>
                <w:p w14:paraId="1D49134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shd w:val="clear" w:color="auto" w:fill="auto"/>
                </w:tcPr>
                <w:p w14:paraId="1774E58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М-117</w:t>
                  </w:r>
                </w:p>
              </w:tc>
              <w:tc>
                <w:tcPr>
                  <w:tcW w:w="529" w:type="pct"/>
                  <w:shd w:val="clear" w:color="auto" w:fill="auto"/>
                </w:tcPr>
                <w:p w14:paraId="7A9747D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М-147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18ACA38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1200,0</w:t>
                  </w:r>
                </w:p>
              </w:tc>
            </w:tr>
            <w:tr w:rsidR="00377388" w:rsidRPr="00087368" w14:paraId="09766259" w14:textId="77777777" w:rsidTr="00986B3F">
              <w:tc>
                <w:tcPr>
                  <w:tcW w:w="236" w:type="pct"/>
                  <w:shd w:val="clear" w:color="auto" w:fill="auto"/>
                </w:tcPr>
                <w:p w14:paraId="2E58B30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98" w:type="pct"/>
                  <w:shd w:val="clear" w:color="auto" w:fill="auto"/>
                </w:tcPr>
                <w:p w14:paraId="1BD83F8D" w14:textId="77777777" w:rsidR="00377388" w:rsidRDefault="00377388" w:rsidP="00530715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PDC 220,7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520AC64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0266A67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220,7</w:t>
                  </w:r>
                </w:p>
              </w:tc>
              <w:tc>
                <w:tcPr>
                  <w:tcW w:w="417" w:type="pct"/>
                  <w:shd w:val="clear" w:color="auto" w:fill="auto"/>
                </w:tcPr>
                <w:p w14:paraId="370D981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17" w:type="pct"/>
                  <w:shd w:val="clear" w:color="auto" w:fill="auto"/>
                </w:tcPr>
                <w:p w14:paraId="1F90C1A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shd w:val="clear" w:color="auto" w:fill="auto"/>
                </w:tcPr>
                <w:p w14:paraId="0F6170C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9" w:type="pct"/>
                  <w:shd w:val="clear" w:color="auto" w:fill="auto"/>
                </w:tcPr>
                <w:p w14:paraId="2830E8C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Н-117</w:t>
                  </w:r>
                </w:p>
              </w:tc>
              <w:tc>
                <w:tcPr>
                  <w:tcW w:w="397" w:type="pct"/>
                  <w:shd w:val="clear" w:color="auto" w:fill="auto"/>
                </w:tcPr>
                <w:p w14:paraId="775EC34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60,0</w:t>
                  </w:r>
                </w:p>
              </w:tc>
            </w:tr>
          </w:tbl>
          <w:p w14:paraId="1DA7A502" w14:textId="77777777" w:rsidR="0017502A" w:rsidRPr="00087368" w:rsidRDefault="0017502A" w:rsidP="00087368">
            <w:pPr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502A" w:rsidRPr="00087368" w14:paraId="54F9ADCB" w14:textId="77777777" w:rsidTr="00087368">
        <w:trPr>
          <w:trHeight w:val="93"/>
        </w:trPr>
        <w:tc>
          <w:tcPr>
            <w:tcW w:w="4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B9BA8" w14:textId="77777777" w:rsidR="0017502A" w:rsidRPr="00087368" w:rsidRDefault="0017502A" w:rsidP="00087368">
            <w:pPr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2" w:type="pct"/>
            <w:tcBorders>
              <w:left w:val="single" w:sz="4" w:space="0" w:color="auto"/>
            </w:tcBorders>
            <w:shd w:val="clear" w:color="auto" w:fill="auto"/>
          </w:tcPr>
          <w:p w14:paraId="4ECF29E3" w14:textId="77777777" w:rsidR="0017502A" w:rsidRPr="00D43E18" w:rsidRDefault="00087368" w:rsidP="00087368">
            <w:pPr>
              <w:ind w:left="-57" w:right="-57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D43E18">
              <w:rPr>
                <w:rFonts w:ascii="Arial" w:hAnsi="Arial" w:cs="Arial"/>
                <w:sz w:val="20"/>
                <w:szCs w:val="16"/>
              </w:rPr>
              <w:t>Инженерные пояснения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7"/>
              <w:gridCol w:w="816"/>
              <w:gridCol w:w="645"/>
              <w:gridCol w:w="746"/>
              <w:gridCol w:w="1013"/>
              <w:gridCol w:w="959"/>
              <w:gridCol w:w="970"/>
              <w:gridCol w:w="1040"/>
              <w:gridCol w:w="1230"/>
              <w:gridCol w:w="891"/>
              <w:gridCol w:w="854"/>
              <w:gridCol w:w="804"/>
              <w:gridCol w:w="1675"/>
              <w:gridCol w:w="828"/>
            </w:tblGrid>
            <w:tr w:rsidR="00A40DD9" w:rsidRPr="00087368" w14:paraId="5A956AA7" w14:textId="77777777" w:rsidTr="00087368">
              <w:tc>
                <w:tcPr>
                  <w:tcW w:w="359" w:type="pct"/>
                  <w:vMerge w:val="restart"/>
                  <w:shd w:val="clear" w:color="auto" w:fill="E6E6E6"/>
                  <w:vAlign w:val="center"/>
                </w:tcPr>
                <w:p w14:paraId="7C86C998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Интервал по стволу, м</w:t>
                  </w:r>
                </w:p>
              </w:tc>
              <w:tc>
                <w:tcPr>
                  <w:tcW w:w="284" w:type="pct"/>
                  <w:vMerge w:val="restart"/>
                  <w:shd w:val="clear" w:color="auto" w:fill="E6E6E6"/>
                  <w:vAlign w:val="center"/>
                </w:tcPr>
                <w:p w14:paraId="59F0CE25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06213A16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подъёме без цирк.,</w:t>
                  </w:r>
                </w:p>
                <w:p w14:paraId="43BE0CE6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236" w:type="pct"/>
                  <w:vMerge w:val="restart"/>
                  <w:shd w:val="clear" w:color="auto" w:fill="E6E6E6"/>
                  <w:vAlign w:val="center"/>
                </w:tcPr>
                <w:p w14:paraId="6D01A227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72B6A0C2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спуске без цирк.,</w:t>
                  </w:r>
                </w:p>
                <w:p w14:paraId="63423693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274" w:type="pct"/>
                  <w:vMerge w:val="restart"/>
                  <w:shd w:val="clear" w:color="auto" w:fill="E6E6E6"/>
                  <w:vAlign w:val="center"/>
                </w:tcPr>
                <w:p w14:paraId="7E34883B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405B2FAD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вращ. над забоем,</w:t>
                  </w:r>
                </w:p>
                <w:p w14:paraId="0540DD96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391" w:type="pct"/>
                  <w:vMerge w:val="restart"/>
                  <w:shd w:val="clear" w:color="auto" w:fill="E6E6E6"/>
                  <w:vAlign w:val="center"/>
                </w:tcPr>
                <w:p w14:paraId="24817FE3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Момент при бурении,</w:t>
                  </w:r>
                </w:p>
                <w:p w14:paraId="1713EA61" w14:textId="77777777" w:rsidR="00A40DD9" w:rsidRPr="00087368" w:rsidRDefault="00377388" w:rsidP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кН·м </w:t>
                  </w:r>
                </w:p>
              </w:tc>
              <w:tc>
                <w:tcPr>
                  <w:tcW w:w="371" w:type="pct"/>
                  <w:vMerge w:val="restart"/>
                  <w:shd w:val="clear" w:color="auto" w:fill="E6E6E6"/>
                  <w:vAlign w:val="center"/>
                </w:tcPr>
                <w:p w14:paraId="72134694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Момент при вращ. над забоем,</w:t>
                  </w:r>
                </w:p>
                <w:p w14:paraId="68879692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кН·м</w:t>
                  </w:r>
                </w:p>
              </w:tc>
              <w:tc>
                <w:tcPr>
                  <w:tcW w:w="375" w:type="pct"/>
                  <w:vMerge w:val="restart"/>
                  <w:shd w:val="clear" w:color="auto" w:fill="E6E6E6"/>
                  <w:vAlign w:val="center"/>
                </w:tcPr>
                <w:p w14:paraId="34A85427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Коэф. запаса по моменту от предела текучести</w:t>
                  </w:r>
                </w:p>
              </w:tc>
              <w:tc>
                <w:tcPr>
                  <w:tcW w:w="382" w:type="pct"/>
                  <w:vMerge w:val="restart"/>
                  <w:shd w:val="clear" w:color="auto" w:fill="E6E6E6"/>
                  <w:vAlign w:val="center"/>
                </w:tcPr>
                <w:p w14:paraId="38B13256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Коэф. запаса на растяжение от предела текучести</w:t>
                  </w:r>
                </w:p>
              </w:tc>
              <w:tc>
                <w:tcPr>
                  <w:tcW w:w="472" w:type="pct"/>
                  <w:vMerge w:val="restart"/>
                  <w:shd w:val="clear" w:color="auto" w:fill="E6E6E6"/>
                  <w:vAlign w:val="center"/>
                </w:tcPr>
                <w:p w14:paraId="00E4E2BD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Нагрузка на долото для синус. изгиба при рот. / турб. бурении,тс</w:t>
                  </w:r>
                </w:p>
              </w:tc>
              <w:tc>
                <w:tcPr>
                  <w:tcW w:w="307" w:type="pct"/>
                  <w:vMerge w:val="restart"/>
                  <w:shd w:val="clear" w:color="auto" w:fill="E6E6E6"/>
                  <w:vAlign w:val="center"/>
                </w:tcPr>
                <w:p w14:paraId="67DB29CD" w14:textId="77777777" w:rsidR="0037738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Давление при бурении,</w:t>
                  </w:r>
                </w:p>
                <w:p w14:paraId="5DDF7FB4" w14:textId="77777777" w:rsidR="00A40DD9" w:rsidRPr="00087368" w:rsidRDefault="00377388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атм</w:t>
                  </w:r>
                </w:p>
              </w:tc>
              <w:tc>
                <w:tcPr>
                  <w:tcW w:w="1549" w:type="pct"/>
                  <w:gridSpan w:val="4"/>
                  <w:shd w:val="clear" w:color="auto" w:fill="E6E6E6"/>
                  <w:vAlign w:val="center"/>
                </w:tcPr>
                <w:p w14:paraId="623306B6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Исходные параметры</w:t>
                  </w:r>
                </w:p>
              </w:tc>
            </w:tr>
            <w:tr w:rsidR="00A40DD9" w:rsidRPr="00087368" w14:paraId="21D28843" w14:textId="77777777" w:rsidTr="00377388">
              <w:tc>
                <w:tcPr>
                  <w:tcW w:w="359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31297025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1DC00F5D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6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6C1A270B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4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4258BD0B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91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61592623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71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3418F012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75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3BBEB6D5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1E78F07C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72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20AE7621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7" w:type="pct"/>
                  <w:vMerge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5FF6827D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3" w:type="pct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EF8DF96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Площадь насадок долота, см</w:t>
                  </w:r>
                  <w:r w:rsidRPr="00087368"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296" w:type="pct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7CA63FBA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Расход насосов, л/с</w:t>
                  </w:r>
                </w:p>
              </w:tc>
              <w:tc>
                <w:tcPr>
                  <w:tcW w:w="638" w:type="pct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10E7B24B" w14:textId="77777777" w:rsidR="00A40DD9" w:rsidRPr="00087368" w:rsidRDefault="00A40DD9" w:rsidP="00087368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>Параметры раствора</w:t>
                  </w:r>
                </w:p>
              </w:tc>
              <w:tc>
                <w:tcPr>
                  <w:tcW w:w="322" w:type="pct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23AF9421" w14:textId="77777777" w:rsidR="00A40DD9" w:rsidRPr="00087368" w:rsidRDefault="00A40DD9" w:rsidP="00760E8E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 xml:space="preserve">Коэф. трения, </w:t>
                  </w:r>
                  <w:r w:rsidR="00760E8E">
                    <w:rPr>
                      <w:rFonts w:ascii="Arial" w:hAnsi="Arial" w:cs="Arial"/>
                      <w:sz w:val="16"/>
                      <w:szCs w:val="16"/>
                    </w:rPr>
                    <w:t xml:space="preserve">кол. </w:t>
                  </w:r>
                  <w:r w:rsidRPr="00087368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r w:rsidR="00760E8E">
                    <w:rPr>
                      <w:rFonts w:ascii="Arial" w:hAnsi="Arial" w:cs="Arial"/>
                      <w:sz w:val="16"/>
                      <w:szCs w:val="16"/>
                    </w:rPr>
                    <w:t>ств.</w:t>
                  </w:r>
                </w:p>
              </w:tc>
            </w:tr>
            <w:tr w:rsidR="00377388" w:rsidRPr="00087368" w14:paraId="6411538F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4C236C0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1404-1500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9BB375F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53,03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E480643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37,43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C250E83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39,5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4AA66B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10,90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833845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6,10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B692C90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3,96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CDF6F2B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2,97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2B8C32D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12,40 / 12,20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524673F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170,14</w:t>
                  </w:r>
                </w:p>
              </w:tc>
              <w:tc>
                <w:tcPr>
                  <w:tcW w:w="293" w:type="pct"/>
                  <w:vMerge w:val="restart"/>
                  <w:shd w:val="clear" w:color="auto" w:fill="FFFFFF"/>
                  <w:vAlign w:val="center"/>
                </w:tcPr>
                <w:p w14:paraId="3099A3D2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8,71</w:t>
                  </w:r>
                </w:p>
              </w:tc>
              <w:tc>
                <w:tcPr>
                  <w:tcW w:w="296" w:type="pct"/>
                  <w:vMerge w:val="restart"/>
                  <w:shd w:val="clear" w:color="auto" w:fill="FFFFFF"/>
                  <w:vAlign w:val="center"/>
                </w:tcPr>
                <w:p w14:paraId="112E7127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638" w:type="pct"/>
                  <w:vMerge w:val="restart"/>
                  <w:shd w:val="clear" w:color="auto" w:fill="FFFFFF"/>
                  <w:vAlign w:val="center"/>
                </w:tcPr>
                <w:p w14:paraId="3DB7B20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1,37 г/см3</w:t>
                  </w:r>
                </w:p>
                <w:p w14:paraId="4B3637C5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 w:val="restart"/>
                  <w:shd w:val="clear" w:color="auto" w:fill="FFFFFF"/>
                  <w:vAlign w:val="center"/>
                </w:tcPr>
                <w:p w14:paraId="7A06705B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 / 0,4</w:t>
                  </w:r>
                </w:p>
              </w:tc>
            </w:tr>
            <w:tr w:rsidR="00377388" w:rsidRPr="00087368" w14:paraId="11D37521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7BF829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1500-1600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900EAE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56,88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340DE9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39,58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AA8EB1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42,19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D4F210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11,50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FB2DD5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6,80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BE122E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3,65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704AD6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2,82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97DB00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12,40 / 12,20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5D69AF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174,68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4503C5D4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3CC93699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0E406A9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584608F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466C68A3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84134B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1600-1700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88F9C5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60,78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86D328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41,7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0387A8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44,88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1C14ED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12,20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FFA074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7,50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5F6676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3,39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8EA3CE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2,68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D302DC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12,40 / 12,20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C58474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179,21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51B2C2BC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51E587A1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6D91037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6F3E5C6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28F5B4A8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7F7011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1700-1800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9F2B5C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64,73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F35C53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43,81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CDB312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47,57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FF9C07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13,00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B5A907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8,20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C6423C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3,22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8BC81C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2,55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2CA661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12,40 / 12,20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9BC255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183,75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11F0C33D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5C7EA5B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01A8644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341BC8D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330B4740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520655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1800-1900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6DD783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68,74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958B21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45,92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AB5D2E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50,28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C69F0D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13,80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749560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8,90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3760FE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3,06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34DD89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2,44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C7A8BA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12,20 / 12,20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44CFA2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188,28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3825C4F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1C024247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1DB54BA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4F23FF7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078DBC72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2B93AB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1900-2000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70F525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72,99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1D743E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48,14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A54BC6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53,09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FCC79D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14,80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26AC5F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9,50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53A13B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2,91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0130BA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2,32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5B3CE8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9,40 / 9,40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E06F35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192,81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7BB2832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0A5E8FF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68C5C91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06BFCFA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77FFD781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3830A2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2000-2100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52A32F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77,29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EF3218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50,34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059F70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55,9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667CB1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15,50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6E65C7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10,40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E75FC6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2,79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F61A81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2,22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07AEAB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9,00 / 8,80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68BB00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197,34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17EC907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696F57EF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6F8D4DD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1AEFAE5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20153884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CFB6DE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2100-2200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4B3B1B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81,64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CB6D82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52,32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D8E71D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58,61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CB1DE4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16,00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EA94B3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11,60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FB68B5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2,68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90B674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2,12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586329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11,60 / 11,20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84F80E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201,86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0D10102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3C488EE5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469EC22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538B3FA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01415F49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925F3C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2200-2300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006BCC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85,98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D84750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D89A46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61,15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4757CC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16,50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A40CB5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13,20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2C4A0E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2,59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C5E1D9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2,03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1A1982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14,00 / 13,00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F57AEE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206,38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01DE4C89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482ACB1B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2CBEB28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2AD3250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2281DFE6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3F114C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2300-2400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2B755B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90,3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E60F62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55,33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8CEE18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63,43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3AE987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17,20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C1CBFD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14,90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5F8591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2,50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37DE9B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1,95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07B298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15,80 / 14,80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FF608E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210,90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6CC03100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2424C35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3167169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5ADB1A0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45F92518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B77493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2400-2500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A412BA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94,37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133BF8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56,26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947FB3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65,38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97DE81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18,30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E3CA1A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16,60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712567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2,41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58BE20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1,88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26C103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17,20 / 15,80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6B72C2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215,42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4C25BF04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5F1DD70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16CF8BA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332C4FA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26A9C387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210D89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2500-2600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B53098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98,04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BA0671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56,77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3A0BEC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66,95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8C443D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19,60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C6C787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18,30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85708F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2,33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E00808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1,84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44F210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18,00 / 16,40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AB37BB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219,93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429DD15B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3B755A8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201F28B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666AB4D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5FAEF98E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9BED6D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2600-2700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944531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101,15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D35600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56,84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3B25E0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68,09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CCE698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20,70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5B2DC8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19,80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9C2C5E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2,27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02F758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1,81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7BD905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18,60 / 16,20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E58406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224,45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7AACDDCE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54C60EDD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4D3504D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0607435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1D7F346B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6A8A91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2700-2800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F6B651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104,37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611203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56,89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A0E563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69,19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30E73A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22,50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C77377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21,30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498993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2,19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D3BA96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1,76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4DEB20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18,80 / 16,60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E5FA52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228,97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4650C73A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23F7DD08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76E73107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1E50D16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74DF9061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40A9CF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2800-2900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634EDD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107,18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07948AA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56,64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898CC3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69,98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8DF2AC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23,50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478009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22,70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7ABC39F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2,14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209662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1,72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DA14F9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18,80 / 16,60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076669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233,49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294B4EF5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4920D024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0ADDC55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78E7EF9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7A1CD010" w14:textId="77777777" w:rsidTr="001A0FD0">
              <w:tc>
                <w:tcPr>
                  <w:tcW w:w="359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3FB2C45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2900-3000</w:t>
                  </w:r>
                </w:p>
              </w:tc>
              <w:tc>
                <w:tcPr>
                  <w:tcW w:w="28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821FA44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109,19</w:t>
                  </w:r>
                </w:p>
              </w:tc>
              <w:tc>
                <w:tcPr>
                  <w:tcW w:w="236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5A8AEE4D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55,91</w:t>
                  </w:r>
                </w:p>
              </w:tc>
              <w:tc>
                <w:tcPr>
                  <w:tcW w:w="274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1EE4D38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70,23</w:t>
                  </w:r>
                </w:p>
              </w:tc>
              <w:tc>
                <w:tcPr>
                  <w:tcW w:w="39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4B935D1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24,10</w:t>
                  </w:r>
                </w:p>
              </w:tc>
              <w:tc>
                <w:tcPr>
                  <w:tcW w:w="371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F67625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23,70</w:t>
                  </w:r>
                </w:p>
              </w:tc>
              <w:tc>
                <w:tcPr>
                  <w:tcW w:w="375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C35ABA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2,12</w:t>
                  </w:r>
                </w:p>
              </w:tc>
              <w:tc>
                <w:tcPr>
                  <w:tcW w:w="38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62062683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1,69</w:t>
                  </w:r>
                </w:p>
              </w:tc>
              <w:tc>
                <w:tcPr>
                  <w:tcW w:w="472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1006681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18,80 / 15,60</w:t>
                  </w:r>
                </w:p>
              </w:tc>
              <w:tc>
                <w:tcPr>
                  <w:tcW w:w="307" w:type="pct"/>
                  <w:tcBorders>
                    <w:bottom w:val="single" w:sz="4" w:space="0" w:color="auto"/>
                  </w:tcBorders>
                  <w:shd w:val="clear" w:color="auto" w:fill="FFFFFF"/>
                </w:tcPr>
                <w:p w14:paraId="2769207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238,00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070EE7D2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61E0296C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6FA1EEAC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324E1F8A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77388" w:rsidRPr="00087368" w14:paraId="5D4BD3E5" w14:textId="77777777" w:rsidTr="00377388">
              <w:tc>
                <w:tcPr>
                  <w:tcW w:w="359" w:type="pct"/>
                  <w:shd w:val="clear" w:color="auto" w:fill="FFFFFF"/>
                </w:tcPr>
                <w:p w14:paraId="3E66FB56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3000-3015</w:t>
                  </w:r>
                </w:p>
              </w:tc>
              <w:tc>
                <w:tcPr>
                  <w:tcW w:w="284" w:type="pct"/>
                  <w:shd w:val="clear" w:color="auto" w:fill="FFFFFF"/>
                </w:tcPr>
                <w:p w14:paraId="0FC4E019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109,42</w:t>
                  </w:r>
                </w:p>
              </w:tc>
              <w:tc>
                <w:tcPr>
                  <w:tcW w:w="236" w:type="pct"/>
                  <w:shd w:val="clear" w:color="auto" w:fill="FFFFFF"/>
                </w:tcPr>
                <w:p w14:paraId="0ED5C7FF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55,77</w:t>
                  </w:r>
                </w:p>
              </w:tc>
              <w:tc>
                <w:tcPr>
                  <w:tcW w:w="274" w:type="pct"/>
                  <w:shd w:val="clear" w:color="auto" w:fill="FFFFFF"/>
                </w:tcPr>
                <w:p w14:paraId="3A663BDB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70,22</w:t>
                  </w:r>
                </w:p>
              </w:tc>
              <w:tc>
                <w:tcPr>
                  <w:tcW w:w="391" w:type="pct"/>
                  <w:shd w:val="clear" w:color="auto" w:fill="FFFFFF"/>
                </w:tcPr>
                <w:p w14:paraId="7F131F90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24,20</w:t>
                  </w:r>
                </w:p>
              </w:tc>
              <w:tc>
                <w:tcPr>
                  <w:tcW w:w="371" w:type="pct"/>
                  <w:shd w:val="clear" w:color="auto" w:fill="FFFFFF"/>
                </w:tcPr>
                <w:p w14:paraId="1BAEE3C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23,80</w:t>
                  </w:r>
                </w:p>
              </w:tc>
              <w:tc>
                <w:tcPr>
                  <w:tcW w:w="375" w:type="pct"/>
                  <w:shd w:val="clear" w:color="auto" w:fill="FFFFFF"/>
                </w:tcPr>
                <w:p w14:paraId="1F661F7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2,11</w:t>
                  </w:r>
                </w:p>
              </w:tc>
              <w:tc>
                <w:tcPr>
                  <w:tcW w:w="382" w:type="pct"/>
                  <w:shd w:val="clear" w:color="auto" w:fill="FFFFFF"/>
                </w:tcPr>
                <w:p w14:paraId="2BD2ED7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1,73</w:t>
                  </w:r>
                </w:p>
              </w:tc>
              <w:tc>
                <w:tcPr>
                  <w:tcW w:w="472" w:type="pct"/>
                  <w:shd w:val="clear" w:color="auto" w:fill="FFFFFF"/>
                </w:tcPr>
                <w:p w14:paraId="55EC5C52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18,80 / 15,40</w:t>
                  </w:r>
                </w:p>
              </w:tc>
              <w:tc>
                <w:tcPr>
                  <w:tcW w:w="307" w:type="pct"/>
                  <w:shd w:val="clear" w:color="auto" w:fill="FFFFFF"/>
                </w:tcPr>
                <w:p w14:paraId="679EA62E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238,68</w:t>
                  </w:r>
                </w:p>
              </w:tc>
              <w:tc>
                <w:tcPr>
                  <w:tcW w:w="293" w:type="pct"/>
                  <w:vMerge/>
                  <w:shd w:val="clear" w:color="auto" w:fill="FFFFFF"/>
                  <w:vAlign w:val="center"/>
                </w:tcPr>
                <w:p w14:paraId="4C5A1E3C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pct"/>
                  <w:vMerge/>
                  <w:shd w:val="clear" w:color="auto" w:fill="FFFFFF"/>
                  <w:vAlign w:val="center"/>
                </w:tcPr>
                <w:p w14:paraId="3846B060" w14:textId="77777777" w:rsidR="00377388" w:rsidRPr="0008736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38" w:type="pct"/>
                  <w:vMerge/>
                  <w:shd w:val="clear" w:color="auto" w:fill="FFFFFF"/>
                  <w:vAlign w:val="center"/>
                </w:tcPr>
                <w:p w14:paraId="0AE91EC8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/>
                  <w:shd w:val="clear" w:color="auto" w:fill="FFFFFF"/>
                  <w:vAlign w:val="center"/>
                </w:tcPr>
                <w:p w14:paraId="2C4E9235" w14:textId="77777777" w:rsidR="00377388" w:rsidRDefault="00377388" w:rsidP="00530715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410CCD76" w14:textId="77777777" w:rsidR="00A40DD9" w:rsidRPr="00087368" w:rsidRDefault="00A40DD9" w:rsidP="00087368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408"/>
            </w:tblGrid>
            <w:tr w:rsidR="00087368" w:rsidRPr="00087368" w14:paraId="752621D2" w14:textId="77777777" w:rsidTr="00087368">
              <w:tc>
                <w:tcPr>
                  <w:tcW w:w="13592" w:type="dxa"/>
                  <w:shd w:val="clear" w:color="auto" w:fill="auto"/>
                </w:tcPr>
                <w:p w14:paraId="2332F678" w14:textId="77777777" w:rsidR="00087368" w:rsidRPr="00087368" w:rsidRDefault="00377388" w:rsidP="00087368">
                  <w:pPr>
                    <w:ind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Примечания:</w:t>
                  </w:r>
                  <w:r w:rsidR="001A0FD0">
                    <w:rPr>
                      <w:rFonts w:ascii="Arial" w:hAnsi="Arial" w:cs="Arial"/>
                      <w:sz w:val="16"/>
                      <w:szCs w:val="16"/>
                    </w:rPr>
                    <w:t xml:space="preserve"> Веса без учета СВП.</w:t>
                  </w:r>
                </w:p>
              </w:tc>
            </w:tr>
          </w:tbl>
          <w:p w14:paraId="52EC7963" w14:textId="77777777" w:rsidR="0078477D" w:rsidRPr="00087368" w:rsidRDefault="0078477D" w:rsidP="00087368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098D34FE" w14:textId="77777777" w:rsidR="0017502A" w:rsidRPr="001A0FD0" w:rsidRDefault="00D43E18" w:rsidP="0017502A">
      <w:pPr>
        <w:rPr>
          <w:rFonts w:ascii="Arial" w:hAnsi="Arial" w:cs="Arial"/>
          <w:sz w:val="20"/>
          <w:szCs w:val="16"/>
        </w:rPr>
      </w:pPr>
      <w:bookmarkStart w:id="0" w:name="txt1"/>
      <w:bookmarkEnd w:id="0"/>
      <w:r w:rsidRPr="001A0FD0">
        <w:rPr>
          <w:rFonts w:ascii="Arial" w:hAnsi="Arial" w:cs="Arial"/>
          <w:sz w:val="20"/>
          <w:szCs w:val="16"/>
        </w:rPr>
        <w:t xml:space="preserve">  </w:t>
      </w:r>
      <w:bookmarkStart w:id="1" w:name="pic1"/>
      <w:bookmarkEnd w:id="1"/>
    </w:p>
    <w:p w14:paraId="0936AB80" w14:textId="77777777" w:rsidR="001A0FD0" w:rsidRPr="001A0FD0" w:rsidRDefault="001A0FD0" w:rsidP="0017502A">
      <w:pPr>
        <w:rPr>
          <w:rFonts w:ascii="Arial" w:hAnsi="Arial" w:cs="Arial"/>
          <w:sz w:val="20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157"/>
        <w:gridCol w:w="1158"/>
        <w:gridCol w:w="1158"/>
        <w:gridCol w:w="1158"/>
      </w:tblGrid>
      <w:tr w:rsidR="001A0FD0" w14:paraId="709F5313" w14:textId="77777777" w:rsidTr="001A0FD0">
        <w:tc>
          <w:tcPr>
            <w:tcW w:w="1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5DFBF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lastRenderedPageBreak/>
              <w:t>Интервал,</w:t>
            </w:r>
          </w:p>
          <w:p w14:paraId="5D97B12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м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2C7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Нагрузка без вращения без циркуляции, тс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DB92E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Нагрузка без вращения с циркуляцией, тс</w:t>
            </w:r>
          </w:p>
        </w:tc>
      </w:tr>
      <w:tr w:rsidR="001A0FD0" w14:paraId="45BF8B55" w14:textId="77777777" w:rsidTr="001A0FD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F1B8" w14:textId="77777777" w:rsidR="001A0FD0" w:rsidRDefault="001A0FD0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FF66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спуск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DC05F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подъём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C971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спуск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9D0B1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подъём</w:t>
            </w:r>
          </w:p>
        </w:tc>
      </w:tr>
      <w:tr w:rsidR="001A0FD0" w14:paraId="5EF96436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202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1400-1404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938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35,4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F12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49,32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46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32,71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024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46,18</w:t>
            </w:r>
          </w:p>
        </w:tc>
      </w:tr>
      <w:tr w:rsidR="001A0FD0" w14:paraId="7FC1BE6E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69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1404-1500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F20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37,43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4A6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53,03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788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34,75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EF5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49,86</w:t>
            </w:r>
          </w:p>
        </w:tc>
      </w:tr>
      <w:tr w:rsidR="001A0FD0" w14:paraId="718DCDE7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712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1500-1600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D44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39,58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DCA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56,88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88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36,9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3FF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53,68</w:t>
            </w:r>
          </w:p>
        </w:tc>
      </w:tr>
      <w:tr w:rsidR="001A0FD0" w14:paraId="36702C6C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1BC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1600-1700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09F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41,7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1C4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60,78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BDA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39,03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211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57,56</w:t>
            </w:r>
          </w:p>
        </w:tc>
      </w:tr>
      <w:tr w:rsidR="001A0FD0" w14:paraId="4082D5B9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069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1700-1800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F8F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43,81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D59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64,73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710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41,15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EB9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61,48</w:t>
            </w:r>
          </w:p>
        </w:tc>
      </w:tr>
      <w:tr w:rsidR="001A0FD0" w14:paraId="3FA92271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FA3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1800-1900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F76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45,92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F15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68,74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107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43,27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5CC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65,47</w:t>
            </w:r>
          </w:p>
        </w:tc>
      </w:tr>
      <w:tr w:rsidR="001A0FD0" w14:paraId="39EBC91A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2A1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1900-2000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4A1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48,14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FB6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72,99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1D8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45,5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4A4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69,68</w:t>
            </w:r>
          </w:p>
        </w:tc>
      </w:tr>
      <w:tr w:rsidR="001A0FD0" w14:paraId="4200F877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BF7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2000-2100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FE7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50,34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163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77,29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C1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47,72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F58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73,94</w:t>
            </w:r>
          </w:p>
        </w:tc>
      </w:tr>
      <w:tr w:rsidR="001A0FD0" w14:paraId="0B249E66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C9B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2100-2200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6AB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52,32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9E2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81,64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260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49,71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845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78,25</w:t>
            </w:r>
          </w:p>
        </w:tc>
      </w:tr>
      <w:tr w:rsidR="001A0FD0" w14:paraId="51719B40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5E6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2200-2300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FB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CDD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85,98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AB4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51,4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D9A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82,55</w:t>
            </w:r>
          </w:p>
        </w:tc>
      </w:tr>
      <w:tr w:rsidR="001A0FD0" w14:paraId="125462F4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D51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2300-2400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EE3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55,33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127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90,3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17D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52,74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18B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86,83</w:t>
            </w:r>
          </w:p>
        </w:tc>
      </w:tr>
      <w:tr w:rsidR="001A0FD0" w14:paraId="5201D3F8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3C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2400-2500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5F6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56,26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7BD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94,37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C2A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53,68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CC8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90,85</w:t>
            </w:r>
          </w:p>
        </w:tc>
      </w:tr>
      <w:tr w:rsidR="001A0FD0" w14:paraId="0F0EF1B3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C03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2500-2600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BFC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56,77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AE7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98,04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43D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54,2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F19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94,47</w:t>
            </w:r>
          </w:p>
        </w:tc>
      </w:tr>
      <w:tr w:rsidR="001A0FD0" w14:paraId="6237FF4D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157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2600-2700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CA2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56,84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DB5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101,15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8A6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54,29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FF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97,52</w:t>
            </w:r>
          </w:p>
        </w:tc>
      </w:tr>
      <w:tr w:rsidR="001A0FD0" w14:paraId="1990EEDA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152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2700-2800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28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56,89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774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104,37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B46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54,34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DF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100,72</w:t>
            </w:r>
          </w:p>
        </w:tc>
      </w:tr>
      <w:tr w:rsidR="001A0FD0" w14:paraId="615B2B52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CFC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2800-2900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C49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56,64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A10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107,18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65C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54,1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742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103,47</w:t>
            </w:r>
          </w:p>
        </w:tc>
      </w:tr>
      <w:tr w:rsidR="001A0FD0" w14:paraId="56665E99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CE8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2900-3000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07A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55,91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5A0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109,19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4F7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53,38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393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105,44</w:t>
            </w:r>
          </w:p>
        </w:tc>
      </w:tr>
      <w:tr w:rsidR="001A0FD0" w14:paraId="2725858D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43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3000-3015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F29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55,77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717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109,42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7C5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53,24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80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105,67</w:t>
            </w:r>
          </w:p>
        </w:tc>
      </w:tr>
    </w:tbl>
    <w:p w14:paraId="658126BF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26B853E4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087717E4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5BDC32EF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299AE201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35DCF869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7932A8E3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2785F704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59621351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228BF37A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6E085C1F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51C2F211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3ECD6A17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696BCE1E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67CF45F7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15BBF23E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6649025F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19ECEC27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312C4E63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0BC80AFA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1459D896" w14:textId="77777777" w:rsidR="001A0FD0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p w14:paraId="55D6BC12" w14:textId="77777777" w:rsidR="001A0FD0" w:rsidRDefault="001A0FD0" w:rsidP="001A0FD0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07"/>
        <w:gridCol w:w="13624"/>
      </w:tblGrid>
      <w:tr w:rsidR="001A0FD0" w14:paraId="6FADCF2E" w14:textId="77777777" w:rsidTr="001A0FD0">
        <w:trPr>
          <w:trHeight w:val="94"/>
        </w:trPr>
        <w:tc>
          <w:tcPr>
            <w:tcW w:w="4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837"/>
              <w:gridCol w:w="454"/>
            </w:tblGrid>
            <w:tr w:rsidR="001A0FD0" w14:paraId="6D60A542" w14:textId="77777777">
              <w:tc>
                <w:tcPr>
                  <w:tcW w:w="3241" w:type="pct"/>
                  <w:vAlign w:val="center"/>
                  <w:hideMark/>
                </w:tcPr>
                <w:p w14:paraId="29F9E69E" w14:textId="77777777" w:rsidR="001A0FD0" w:rsidRDefault="00DF2A74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16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ADFDA7" wp14:editId="21E8B14F">
                        <wp:extent cx="161925" cy="638175"/>
                        <wp:effectExtent l="0" t="0" r="0" b="0"/>
                        <wp:docPr id="3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7310FA56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1A0FD0" w14:paraId="11AD74CB" w14:textId="77777777">
              <w:tc>
                <w:tcPr>
                  <w:tcW w:w="3241" w:type="pct"/>
                  <w:vAlign w:val="center"/>
                  <w:hideMark/>
                </w:tcPr>
                <w:p w14:paraId="2FB0C419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E6DBAB" wp14:editId="11862343">
                        <wp:extent cx="161925" cy="638175"/>
                        <wp:effectExtent l="0" t="0" r="0" b="0"/>
                        <wp:docPr id="34" name="Рисунок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2B5FB4F2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10</w:t>
                  </w:r>
                </w:p>
              </w:tc>
            </w:tr>
            <w:tr w:rsidR="001A0FD0" w14:paraId="7F70594A" w14:textId="77777777">
              <w:tc>
                <w:tcPr>
                  <w:tcW w:w="3241" w:type="pct"/>
                  <w:vAlign w:val="center"/>
                  <w:hideMark/>
                </w:tcPr>
                <w:p w14:paraId="46665129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0389CB" wp14:editId="3CCA2363">
                        <wp:extent cx="161925" cy="638175"/>
                        <wp:effectExtent l="0" t="0" r="0" b="0"/>
                        <wp:docPr id="35" name="Рисунок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5E445B53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1A0FD0" w14:paraId="6776691D" w14:textId="77777777">
              <w:tc>
                <w:tcPr>
                  <w:tcW w:w="3241" w:type="pct"/>
                  <w:vAlign w:val="center"/>
                  <w:hideMark/>
                </w:tcPr>
                <w:p w14:paraId="141E596E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BC635C" wp14:editId="233C8475">
                        <wp:extent cx="161925" cy="228600"/>
                        <wp:effectExtent l="0" t="0" r="0" b="0"/>
                        <wp:docPr id="36" name="Рисунок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6B599A04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1A0FD0" w14:paraId="60319C30" w14:textId="77777777">
              <w:tc>
                <w:tcPr>
                  <w:tcW w:w="3241" w:type="pct"/>
                  <w:vAlign w:val="center"/>
                  <w:hideMark/>
                </w:tcPr>
                <w:p w14:paraId="44AB5979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B253A5" wp14:editId="4B3FC44C">
                        <wp:extent cx="161925" cy="638175"/>
                        <wp:effectExtent l="0" t="0" r="0" b="0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7C944BEC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1A0FD0" w14:paraId="60DC1426" w14:textId="77777777">
              <w:tc>
                <w:tcPr>
                  <w:tcW w:w="3241" w:type="pct"/>
                  <w:vAlign w:val="center"/>
                  <w:hideMark/>
                </w:tcPr>
                <w:p w14:paraId="6A41B63A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5A6BE7" wp14:editId="6FEA6404">
                        <wp:extent cx="304800" cy="485775"/>
                        <wp:effectExtent l="0" t="0" r="0" b="0"/>
                        <wp:docPr id="38" name="Рисунок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75F8B246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1A0FD0" w14:paraId="10BB8717" w14:textId="77777777">
              <w:tc>
                <w:tcPr>
                  <w:tcW w:w="3241" w:type="pct"/>
                  <w:vAlign w:val="center"/>
                  <w:hideMark/>
                </w:tcPr>
                <w:p w14:paraId="75FDE538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0BEB43" wp14:editId="7A4D1BEA">
                        <wp:extent cx="161925" cy="876300"/>
                        <wp:effectExtent l="0" t="0" r="0" b="0"/>
                        <wp:docPr id="39" name="Рисунок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284F995F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1A0FD0" w14:paraId="7E9C4237" w14:textId="77777777">
              <w:tc>
                <w:tcPr>
                  <w:tcW w:w="3241" w:type="pct"/>
                  <w:vAlign w:val="center"/>
                  <w:hideMark/>
                </w:tcPr>
                <w:p w14:paraId="053A2BF7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34D125" wp14:editId="3448836F">
                        <wp:extent cx="304800" cy="485775"/>
                        <wp:effectExtent l="0" t="0" r="0" b="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23B55575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1A0FD0" w14:paraId="53E97926" w14:textId="77777777">
              <w:tc>
                <w:tcPr>
                  <w:tcW w:w="3241" w:type="pct"/>
                  <w:vAlign w:val="center"/>
                  <w:hideMark/>
                </w:tcPr>
                <w:p w14:paraId="4BA53A95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E71110" wp14:editId="2786878D">
                        <wp:extent cx="219075" cy="314325"/>
                        <wp:effectExtent l="0" t="0" r="0" b="0"/>
                        <wp:docPr id="41" name="Рисунок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1CC530AF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1A0FD0" w14:paraId="6CEEB0E4" w14:textId="77777777">
              <w:tc>
                <w:tcPr>
                  <w:tcW w:w="3241" w:type="pct"/>
                  <w:vAlign w:val="center"/>
                  <w:hideMark/>
                </w:tcPr>
                <w:p w14:paraId="3ED97CE6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0B05E9" wp14:editId="14EEA5BF">
                        <wp:extent cx="276225" cy="809625"/>
                        <wp:effectExtent l="0" t="0" r="0" b="0"/>
                        <wp:docPr id="42" name="Рисунок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38995215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1A0FD0" w14:paraId="7863E82D" w14:textId="77777777">
              <w:tc>
                <w:tcPr>
                  <w:tcW w:w="3241" w:type="pct"/>
                  <w:vAlign w:val="center"/>
                  <w:hideMark/>
                </w:tcPr>
                <w:p w14:paraId="1C04FCB0" w14:textId="77777777" w:rsidR="001A0FD0" w:rsidRDefault="00DF2A74">
                  <w:pPr>
                    <w:ind w:right="-57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594BA8" wp14:editId="56B83982">
                        <wp:extent cx="333375" cy="295275"/>
                        <wp:effectExtent l="0" t="0" r="0" b="0"/>
                        <wp:docPr id="43" name="Рисунок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9" w:type="pct"/>
                  <w:vAlign w:val="center"/>
                  <w:hideMark/>
                </w:tcPr>
                <w:p w14:paraId="065EA81C" w14:textId="77777777" w:rsidR="001A0FD0" w:rsidRDefault="001A0FD0">
                  <w:pPr>
                    <w:ind w:right="-57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2BCEF46B" w14:textId="77777777" w:rsidR="001A0FD0" w:rsidRDefault="001A0FD0">
            <w:pPr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38044" w14:textId="77777777" w:rsidR="001A0FD0" w:rsidRDefault="001A0FD0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2"/>
              <w:gridCol w:w="4279"/>
              <w:gridCol w:w="1114"/>
              <w:gridCol w:w="1114"/>
              <w:gridCol w:w="1115"/>
              <w:gridCol w:w="1115"/>
              <w:gridCol w:w="1531"/>
              <w:gridCol w:w="1416"/>
              <w:gridCol w:w="1062"/>
            </w:tblGrid>
            <w:tr w:rsidR="001A0FD0" w14:paraId="40B01D2D" w14:textId="77777777">
              <w:tc>
                <w:tcPr>
                  <w:tcW w:w="5000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C90E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Состав бурильной колонны при бурении под хвостовик</w:t>
                  </w:r>
                </w:p>
              </w:tc>
            </w:tr>
            <w:tr w:rsidR="001A0FD0" w14:paraId="4BA3096C" w14:textId="77777777">
              <w:tc>
                <w:tcPr>
                  <w:tcW w:w="5000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C1BC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Интервал 3015-4019 м по стволу (2574,2-2589,2 м по вертикали)</w:t>
                  </w:r>
                </w:p>
              </w:tc>
            </w:tr>
            <w:tr w:rsidR="001A0FD0" w14:paraId="3A00D2F0" w14:textId="77777777">
              <w:tc>
                <w:tcPr>
                  <w:tcW w:w="5000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D436F" w14:textId="43770368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Скважина , куст , месторождение Южно-Приобское, rev.2</w:t>
                  </w:r>
                </w:p>
              </w:tc>
            </w:tr>
            <w:tr w:rsidR="001A0FD0" w14:paraId="513250B8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4CA9245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Номер п/п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0FE31D2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Наименование элемента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16E33AD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Длина без ниппеля, м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265413E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Наружный диаметр, мм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028B822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Внутренний диаметр, мм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3D0D86E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Макс. диаметр, мм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4AFC6F1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Тип резьбы</w:t>
                  </w:r>
                </w:p>
                <w:p w14:paraId="513E677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снизу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6213730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Тип резьбы сверху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1F31B67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Масса, кг</w:t>
                  </w:r>
                </w:p>
              </w:tc>
            </w:tr>
            <w:tr w:rsidR="001A0FD0" w14:paraId="2270BD29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F79F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79BE8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БТ ТБПК 101,6х8,38 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4C13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1539,9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51BB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101,6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25394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84,8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137E6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139,7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45FE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Н-108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0D74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М-108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8F59B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36910,9</w:t>
                  </w:r>
                </w:p>
              </w:tc>
            </w:tr>
            <w:tr w:rsidR="001A0FD0" w14:paraId="72FD6694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158A1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E5C2F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ТБТ 101,6х19 NC 40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33EC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350,0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C51F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101,6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31BD1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63,6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2ECF2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ECC5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М-108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80E02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Н-108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4B9E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16450,0</w:t>
                  </w:r>
                </w:p>
              </w:tc>
            </w:tr>
            <w:tr w:rsidR="001A0FD0" w14:paraId="5BBCF3DC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51F6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A33C31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БТ ТБПК 101,6х8,38 "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48E21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850,0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157DD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101,6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898F0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84,8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0C4E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139,7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CF999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Н-108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3A8B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М-108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D630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20374,5</w:t>
                  </w:r>
                </w:p>
              </w:tc>
            </w:tr>
            <w:tr w:rsidR="001A0FD0" w14:paraId="6CF082B0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4237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1D005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Переводник П108/102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61B6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56BC4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133,0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81B28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BC55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133,0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F10C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F23D6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М-108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9DC2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14,2</w:t>
                  </w:r>
                </w:p>
              </w:tc>
            </w:tr>
            <w:tr w:rsidR="001A0FD0" w14:paraId="5178D0AC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279C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9660B1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БТ ТБПК 88,9х9,35 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08563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1250,0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E1709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88,9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A982E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70,2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0F081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127,0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B755F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8DFB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BF95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27437,5</w:t>
                  </w:r>
                </w:p>
              </w:tc>
            </w:tr>
            <w:tr w:rsidR="001A0FD0" w14:paraId="3F0BC4E6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A496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FA681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Калибратор КП 152,4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73566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C6F92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152,4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50FC1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3338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152,4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3BA41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13217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75F3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18,3</w:t>
                  </w:r>
                </w:p>
              </w:tc>
            </w:tr>
            <w:tr w:rsidR="001A0FD0" w14:paraId="07E34098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D8D3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6E37E9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ЗТС АРS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63DEC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19,7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753B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121,0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4376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63,5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CE37A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121,0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A7F6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5611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97ED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1300,0</w:t>
                  </w:r>
                </w:p>
              </w:tc>
            </w:tr>
            <w:tr w:rsidR="001A0FD0" w14:paraId="46E392E4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31B5D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938BD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Калибратор КП 152,4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2A9B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693E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152,4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74A90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8586D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152,4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9419A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A963E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696F6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18,3</w:t>
                  </w:r>
                </w:p>
              </w:tc>
            </w:tr>
            <w:tr w:rsidR="001A0FD0" w14:paraId="16262B18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8711F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C9021B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Обратный клапан КОБ-120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62835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0,5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54E5D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03198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72,0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F79D3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120,0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566DB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Н-102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BCDF0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C5C51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47,3</w:t>
                  </w:r>
                </w:p>
              </w:tc>
            </w:tr>
            <w:tr w:rsidR="001A0FD0" w14:paraId="41174706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4FEC3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6ED08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ВЗД-120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5FEB9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DE466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120,0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04EB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78B4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120,0</w:t>
                  </w: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71EB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М-88</w:t>
                  </w: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289A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М-102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18B65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350,0</w:t>
                  </w:r>
                </w:p>
              </w:tc>
            </w:tr>
            <w:tr w:rsidR="001A0FD0" w14:paraId="37821151" w14:textId="77777777"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C85D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77B96A" w14:textId="77777777" w:rsidR="001A0FD0" w:rsidRDefault="001A0FD0">
                  <w:pPr>
                    <w:ind w:left="-57"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155,6 PDC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10DA5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0,2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953CB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155,6</w:t>
                  </w: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46C45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1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64C1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01E11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4842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М-88</w:t>
                  </w:r>
                </w:p>
              </w:tc>
              <w:tc>
                <w:tcPr>
                  <w:tcW w:w="3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D7A8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20,0</w:t>
                  </w:r>
                </w:p>
              </w:tc>
            </w:tr>
          </w:tbl>
          <w:p w14:paraId="13DF1177" w14:textId="77777777" w:rsidR="001A0FD0" w:rsidRDefault="001A0FD0">
            <w:pPr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0FD0" w14:paraId="2236774C" w14:textId="77777777" w:rsidTr="001A0FD0">
        <w:trPr>
          <w:trHeight w:val="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0674" w14:textId="77777777" w:rsidR="001A0FD0" w:rsidRDefault="001A0F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E7BF6" w14:textId="77777777" w:rsidR="001A0FD0" w:rsidRDefault="001A0FD0">
            <w:pPr>
              <w:ind w:left="-57" w:right="-57"/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Инженерные пояснения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7"/>
              <w:gridCol w:w="816"/>
              <w:gridCol w:w="645"/>
              <w:gridCol w:w="746"/>
              <w:gridCol w:w="1013"/>
              <w:gridCol w:w="959"/>
              <w:gridCol w:w="970"/>
              <w:gridCol w:w="1040"/>
              <w:gridCol w:w="1230"/>
              <w:gridCol w:w="891"/>
              <w:gridCol w:w="854"/>
              <w:gridCol w:w="804"/>
              <w:gridCol w:w="1675"/>
              <w:gridCol w:w="828"/>
            </w:tblGrid>
            <w:tr w:rsidR="001A0FD0" w14:paraId="00F23F4B" w14:textId="77777777">
              <w:tc>
                <w:tcPr>
                  <w:tcW w:w="35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5C1674E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Интервал по стволу, м</w:t>
                  </w:r>
                </w:p>
              </w:tc>
              <w:tc>
                <w:tcPr>
                  <w:tcW w:w="28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648F379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6554000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подъёме без цирк.,</w:t>
                  </w:r>
                </w:p>
                <w:p w14:paraId="62930A6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23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3E01F74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6C78B9B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спуске без цирк.,</w:t>
                  </w:r>
                </w:p>
                <w:p w14:paraId="6E7A31B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27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60D14FC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Нагр.</w:t>
                  </w:r>
                </w:p>
                <w:p w14:paraId="58ED941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 вращ. над забоем,</w:t>
                  </w:r>
                </w:p>
                <w:p w14:paraId="2D568B7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тс</w:t>
                  </w:r>
                </w:p>
              </w:tc>
              <w:tc>
                <w:tcPr>
                  <w:tcW w:w="39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6C3264D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Момент при бурении,</w:t>
                  </w:r>
                </w:p>
                <w:p w14:paraId="6454A1C4" w14:textId="77777777" w:rsidR="001A0FD0" w:rsidRDefault="001A0FD0" w:rsidP="003D39BA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кН·м </w:t>
                  </w:r>
                </w:p>
              </w:tc>
              <w:tc>
                <w:tcPr>
                  <w:tcW w:w="37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1DCEC5A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Момент при вращ. над забоем,</w:t>
                  </w:r>
                </w:p>
                <w:p w14:paraId="20807AC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кН·м</w:t>
                  </w:r>
                </w:p>
              </w:tc>
              <w:tc>
                <w:tcPr>
                  <w:tcW w:w="37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7BF2A3C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Коэф. запаса по моменту от предела текучести</w:t>
                  </w:r>
                </w:p>
              </w:tc>
              <w:tc>
                <w:tcPr>
                  <w:tcW w:w="382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26818BF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Коэф. запаса на растяжение от предела текучести</w:t>
                  </w:r>
                </w:p>
              </w:tc>
              <w:tc>
                <w:tcPr>
                  <w:tcW w:w="472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52E4576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Нагрузка на долото для синус. изгиба при рот. / турб. бурении,тс</w:t>
                  </w:r>
                </w:p>
              </w:tc>
              <w:tc>
                <w:tcPr>
                  <w:tcW w:w="307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1CFAEDB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Давление при бурении,</w:t>
                  </w:r>
                </w:p>
                <w:p w14:paraId="617EDF7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атм</w:t>
                  </w:r>
                </w:p>
              </w:tc>
              <w:tc>
                <w:tcPr>
                  <w:tcW w:w="1549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5B4F015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Исходные параметры</w:t>
                  </w:r>
                </w:p>
              </w:tc>
            </w:tr>
            <w:tr w:rsidR="001A0FD0" w14:paraId="2A0162DA" w14:textId="7777777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72E2EE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78B7A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29616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8A4B9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82A8E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96D04F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C21C4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C37E67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4E825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DAAC2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5A0B56C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Площадь насадок долота, см</w:t>
                  </w:r>
                  <w:r>
                    <w:rPr>
                      <w:rFonts w:ascii="Arial" w:hAnsi="Arial" w:cs="Arial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2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000C8E0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Расход насосов, л/с</w:t>
                  </w:r>
                </w:p>
              </w:tc>
              <w:tc>
                <w:tcPr>
                  <w:tcW w:w="6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7CB22AF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Параметры раствора</w:t>
                  </w:r>
                </w:p>
              </w:tc>
              <w:tc>
                <w:tcPr>
                  <w:tcW w:w="32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14:paraId="5A271FF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Коэф. трения, кол. / ств.</w:t>
                  </w:r>
                </w:p>
              </w:tc>
            </w:tr>
            <w:tr w:rsidR="001A0FD0" w14:paraId="06907F7A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23A1A2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3015-3100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A0A965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85,99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336AD0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46,2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399819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58,02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30D950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14,50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B1C4F6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11,00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81F962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2,66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ED0781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2,29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E9BD1F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11,40 / 10,40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3A34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194,05</w:t>
                  </w:r>
                </w:p>
              </w:tc>
              <w:tc>
                <w:tcPr>
                  <w:tcW w:w="29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2B1EB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5,67</w:t>
                  </w:r>
                </w:p>
              </w:tc>
              <w:tc>
                <w:tcPr>
                  <w:tcW w:w="29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35459F4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638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AFD4AE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1,15 г/см3</w:t>
                  </w:r>
                </w:p>
                <w:p w14:paraId="72304CE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2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202F57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0,3 / 0,4</w:t>
                  </w:r>
                </w:p>
              </w:tc>
            </w:tr>
            <w:tr w:rsidR="001A0FD0" w14:paraId="208936A8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0770E3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3100-3200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26A065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87,59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882ED4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45,55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1D5D8A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58,21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3E5049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15,00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3EDD5B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11,50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62DBF8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2,62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41A62C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2,25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34C755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11,40 / 9,80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E468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196,71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54EAF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488A0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E34113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44414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143C16C0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B029A2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3200-3300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DE0C32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89,56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2AC7C9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44,71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E34DEF5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58,42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D5A541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15,50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D57DBB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11,90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E9465D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2,57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E133CF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2,20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316F6D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11,40 / 9,00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7B26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199,37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52EFC9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C59C8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11DA54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19DB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09637DD4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041901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3300-3400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E4212C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91,4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7D84F1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05FE30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58,63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996498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16,10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590B2A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12,40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B22003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2,52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26E1DA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2,16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573B4C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11,40 / 8,20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B29D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202,03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B0ADAB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033212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A4A8D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ED3052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2F1243C9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8DEDEC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3400-3500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915F51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93,63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A68BAB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43,07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ED0CBC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58,83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B25CF4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16,80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48DD60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13,00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05867F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2,46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A9A3D8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2,12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A3693F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11,40 / 7,60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67E2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204,69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2BD2B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0FDF2F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F1C944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C32293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489092BB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ABF3C73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3500-3600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57EFE1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96,06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3E68AE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42,04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E6C866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59,03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46C20B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17,50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330C2E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13,60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0B22CB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2,41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E6AAB5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2,07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D3D202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6,80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0713F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207,34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95D37B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DEED1F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3BBD7E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E14E95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665CB15E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D59D94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3600-3700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AF1BF0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98,59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73B478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40,96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8344F9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59,21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9DE91F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18,20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A91EA4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14,20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AD6495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2,36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9C85F61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2,02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6FFDEE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6,00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166B5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210,01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214113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CA468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006D9A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98E8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598DDC62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D0D606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3700-3800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5392A6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101,16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D1CDEC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39,86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79C447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59,36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0FAD1C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18,90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14ED5F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14,80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873960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2,31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54EC1C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1,97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96D2DEA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5,40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7211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212,66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0CE983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6719FC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CB8C1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28A6A5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23724C55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24C90A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3800-3900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E55B2C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103,78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8B855E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38,73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2C4886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59,5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8B209F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19,60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4135698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15,50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91E323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2,26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67A31F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1,93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8DBA87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4,60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DAF85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215,32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5AE92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B6DAC6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F3BF8F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08C4CB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23F4948F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2E70F4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3900-4000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541EBB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106,23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6CFB912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37,72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9FBA929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59,6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6953B4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20,30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60FBAC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16,10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47E4A86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2,21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BFDE0DB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1,89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5A7F3C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3,80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40A277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217,99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A58267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8874B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F2A5BE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CD16E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1A0FD0" w14:paraId="5D4761A5" w14:textId="77777777">
              <w:tc>
                <w:tcPr>
                  <w:tcW w:w="3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8F3E6FF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4000-4019</w:t>
                  </w:r>
                </w:p>
              </w:tc>
              <w:tc>
                <w:tcPr>
                  <w:tcW w:w="2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FF1B58E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106,42</w:t>
                  </w:r>
                </w:p>
              </w:tc>
              <w:tc>
                <w:tcPr>
                  <w:tcW w:w="23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6CED83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37,67</w:t>
                  </w:r>
                </w:p>
              </w:tc>
              <w:tc>
                <w:tcPr>
                  <w:tcW w:w="2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84A52DC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59,62</w:t>
                  </w:r>
                </w:p>
              </w:tc>
              <w:tc>
                <w:tcPr>
                  <w:tcW w:w="3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6598C5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20,30</w:t>
                  </w:r>
                </w:p>
              </w:tc>
              <w:tc>
                <w:tcPr>
                  <w:tcW w:w="3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4693428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16,10</w:t>
                  </w:r>
                </w:p>
              </w:tc>
              <w:tc>
                <w:tcPr>
                  <w:tcW w:w="3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53029A80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2,21</w:t>
                  </w:r>
                </w:p>
              </w:tc>
              <w:tc>
                <w:tcPr>
                  <w:tcW w:w="3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25EE14A4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1,88</w:t>
                  </w:r>
                </w:p>
              </w:tc>
              <w:tc>
                <w:tcPr>
                  <w:tcW w:w="4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99A9FE2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11,20 / 3,60</w:t>
                  </w:r>
                </w:p>
              </w:tc>
              <w:tc>
                <w:tcPr>
                  <w:tcW w:w="3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485CD" w14:textId="77777777" w:rsidR="001A0FD0" w:rsidRDefault="001A0FD0">
                  <w:pPr>
                    <w:ind w:left="-57" w:right="-57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218,48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BE0E7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3DFB52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F37A7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66EAB8" w14:textId="77777777" w:rsidR="001A0FD0" w:rsidRDefault="001A0F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1679D7C0" w14:textId="77777777" w:rsidR="001A0FD0" w:rsidRDefault="001A0FD0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408"/>
            </w:tblGrid>
            <w:tr w:rsidR="001A0FD0" w14:paraId="276999BD" w14:textId="77777777">
              <w:tc>
                <w:tcPr>
                  <w:tcW w:w="13592" w:type="dxa"/>
                  <w:hideMark/>
                </w:tcPr>
                <w:p w14:paraId="5B56AE4D" w14:textId="77777777" w:rsidR="001A0FD0" w:rsidRDefault="001A0FD0">
                  <w:pPr>
                    <w:ind w:right="-57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Примечания:</w:t>
                  </w:r>
                  <w:r w:rsidR="003D39BA">
                    <w:rPr>
                      <w:rFonts w:ascii="Arial" w:hAnsi="Arial" w:cs="Arial"/>
                      <w:sz w:val="16"/>
                      <w:szCs w:val="16"/>
                    </w:rPr>
                    <w:t xml:space="preserve"> Веса без учета СВП.</w:t>
                  </w:r>
                </w:p>
              </w:tc>
            </w:tr>
          </w:tbl>
          <w:p w14:paraId="193BB25E" w14:textId="77777777" w:rsidR="001A0FD0" w:rsidRDefault="001A0FD0">
            <w:pPr>
              <w:ind w:left="-57" w:right="-57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1E8B6C76" w14:textId="77777777" w:rsidR="001A0FD0" w:rsidRPr="003D39BA" w:rsidRDefault="001A0FD0" w:rsidP="0017502A">
      <w:pPr>
        <w:rPr>
          <w:rFonts w:ascii="Arial" w:hAnsi="Arial" w:cs="Arial"/>
          <w:sz w:val="20"/>
          <w:szCs w:val="16"/>
        </w:rPr>
      </w:pPr>
    </w:p>
    <w:p w14:paraId="65CCBA24" w14:textId="77777777" w:rsidR="001A0FD0" w:rsidRPr="003D39BA" w:rsidRDefault="001A0FD0" w:rsidP="0017502A">
      <w:pPr>
        <w:rPr>
          <w:rFonts w:ascii="Arial" w:hAnsi="Arial" w:cs="Arial"/>
          <w:sz w:val="20"/>
          <w:szCs w:val="16"/>
        </w:rPr>
      </w:pPr>
    </w:p>
    <w:p w14:paraId="7A0DD7A8" w14:textId="77777777" w:rsidR="001A0FD0" w:rsidRPr="003D39BA" w:rsidRDefault="001A0FD0" w:rsidP="0017502A">
      <w:pPr>
        <w:rPr>
          <w:rFonts w:ascii="Arial" w:hAnsi="Arial" w:cs="Arial"/>
          <w:sz w:val="20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157"/>
        <w:gridCol w:w="1158"/>
        <w:gridCol w:w="1158"/>
        <w:gridCol w:w="1158"/>
      </w:tblGrid>
      <w:tr w:rsidR="001A0FD0" w14:paraId="224C588F" w14:textId="77777777" w:rsidTr="001A0FD0">
        <w:tc>
          <w:tcPr>
            <w:tcW w:w="1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174D6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Интервал,</w:t>
            </w:r>
          </w:p>
          <w:p w14:paraId="19014E8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м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F1A7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Нагрузка без вращения без циркуляции, тс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6306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Нагрузка без вращения с циркуляцией, тс</w:t>
            </w:r>
          </w:p>
        </w:tc>
      </w:tr>
      <w:tr w:rsidR="001A0FD0" w14:paraId="65E85BD9" w14:textId="77777777" w:rsidTr="001A0FD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17B3" w14:textId="77777777" w:rsidR="001A0FD0" w:rsidRDefault="001A0FD0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101F3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спуск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78F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подъём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ACAE3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спуск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451F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подъём</w:t>
            </w:r>
          </w:p>
        </w:tc>
      </w:tr>
      <w:tr w:rsidR="001A0FD0" w14:paraId="79CC8466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70B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3000-3015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0BD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46,57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9A7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84,88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984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8A4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82,72</w:t>
            </w:r>
          </w:p>
        </w:tc>
      </w:tr>
      <w:tr w:rsidR="001A0FD0" w14:paraId="58A1A5F4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446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3015-3100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F28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46,2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B0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85,99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94E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44,63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6C0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83,82</w:t>
            </w:r>
          </w:p>
        </w:tc>
      </w:tr>
      <w:tr w:rsidR="001A0FD0" w14:paraId="76BF2A1E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782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3100-3200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3DD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45,55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9B9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87,59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AA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43,98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17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85,42</w:t>
            </w:r>
          </w:p>
        </w:tc>
      </w:tr>
      <w:tr w:rsidR="001A0FD0" w14:paraId="659C1537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A9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3200-3300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BF5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44,71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5FC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89,56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0F7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43,15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39D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87,37</w:t>
            </w:r>
          </w:p>
        </w:tc>
      </w:tr>
      <w:tr w:rsidR="001A0FD0" w14:paraId="0DEED58C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C4B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3300-3400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2D6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785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91,4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B7F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42,44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73D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89,18</w:t>
            </w:r>
          </w:p>
        </w:tc>
      </w:tr>
      <w:tr w:rsidR="001A0FD0" w14:paraId="7B9F4125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0D5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3400-3500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8B6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43,07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EA5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93,63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42C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41,51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6F2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91,39</w:t>
            </w:r>
          </w:p>
        </w:tc>
      </w:tr>
      <w:tr w:rsidR="001A0FD0" w14:paraId="214967F4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237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3500-3600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BCB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42,04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7CB5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96,06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249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40,48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745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93,79</w:t>
            </w:r>
          </w:p>
        </w:tc>
      </w:tr>
      <w:tr w:rsidR="001A0FD0" w14:paraId="38A22952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B84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3600-3700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528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40,96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F5FE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98,59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D40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39,41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310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96,3</w:t>
            </w:r>
          </w:p>
        </w:tc>
      </w:tr>
      <w:tr w:rsidR="001A0FD0" w14:paraId="7D6C53A8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FCB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3700-3800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CEB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39,86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6BA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101,16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5EA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38,32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1D4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98,85</w:t>
            </w:r>
          </w:p>
        </w:tc>
      </w:tr>
      <w:tr w:rsidR="001A0FD0" w14:paraId="4B6FEE4B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41A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3800-3900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739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38,73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6F8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103,78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7860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37,19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F2C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101,46</w:t>
            </w:r>
          </w:p>
        </w:tc>
      </w:tr>
      <w:tr w:rsidR="001A0FD0" w14:paraId="25E5F795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B7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3900-4000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FC7B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37,72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F411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106,23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13E9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36,18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7C0F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103,86</w:t>
            </w:r>
          </w:p>
        </w:tc>
      </w:tr>
      <w:tr w:rsidR="001A0FD0" w14:paraId="236D2DE2" w14:textId="77777777" w:rsidTr="001A0FD0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E873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4000-4019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24AD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37,67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AA5C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106,42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6E06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36,13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A46A" w14:textId="77777777" w:rsidR="001A0FD0" w:rsidRDefault="001A0FD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104,05</w:t>
            </w:r>
          </w:p>
        </w:tc>
      </w:tr>
    </w:tbl>
    <w:p w14:paraId="2E85F37F" w14:textId="77777777" w:rsidR="001A0FD0" w:rsidRPr="00D43E18" w:rsidRDefault="001A0FD0" w:rsidP="0017502A">
      <w:pPr>
        <w:rPr>
          <w:rFonts w:ascii="Arial" w:hAnsi="Arial" w:cs="Arial"/>
          <w:sz w:val="20"/>
          <w:szCs w:val="16"/>
          <w:lang w:val="en-US"/>
        </w:rPr>
      </w:pPr>
    </w:p>
    <w:sectPr w:rsidR="001A0FD0" w:rsidRPr="00D43E18" w:rsidSect="00E3664A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88"/>
    <w:rsid w:val="00016105"/>
    <w:rsid w:val="0002122E"/>
    <w:rsid w:val="000565D2"/>
    <w:rsid w:val="00087368"/>
    <w:rsid w:val="000B4E03"/>
    <w:rsid w:val="000B5E64"/>
    <w:rsid w:val="000E56A1"/>
    <w:rsid w:val="000F3CCE"/>
    <w:rsid w:val="001027B4"/>
    <w:rsid w:val="00133C28"/>
    <w:rsid w:val="0017502A"/>
    <w:rsid w:val="001854D1"/>
    <w:rsid w:val="001A0FD0"/>
    <w:rsid w:val="001A5D82"/>
    <w:rsid w:val="00261F3E"/>
    <w:rsid w:val="00284066"/>
    <w:rsid w:val="00285C7C"/>
    <w:rsid w:val="002A09AF"/>
    <w:rsid w:val="00300BD2"/>
    <w:rsid w:val="00333023"/>
    <w:rsid w:val="00377388"/>
    <w:rsid w:val="003A003B"/>
    <w:rsid w:val="003B2C6A"/>
    <w:rsid w:val="003D39BA"/>
    <w:rsid w:val="003F48DD"/>
    <w:rsid w:val="003F49D3"/>
    <w:rsid w:val="00453BF5"/>
    <w:rsid w:val="00462F2A"/>
    <w:rsid w:val="00471091"/>
    <w:rsid w:val="004A7F04"/>
    <w:rsid w:val="004C5962"/>
    <w:rsid w:val="004F6A60"/>
    <w:rsid w:val="00530715"/>
    <w:rsid w:val="00553B47"/>
    <w:rsid w:val="00556C04"/>
    <w:rsid w:val="0056237F"/>
    <w:rsid w:val="00577961"/>
    <w:rsid w:val="005C2274"/>
    <w:rsid w:val="005E0CAF"/>
    <w:rsid w:val="00606972"/>
    <w:rsid w:val="006069BD"/>
    <w:rsid w:val="00661C1D"/>
    <w:rsid w:val="006A71A2"/>
    <w:rsid w:val="00702C24"/>
    <w:rsid w:val="00723BEC"/>
    <w:rsid w:val="00760E8E"/>
    <w:rsid w:val="0078477D"/>
    <w:rsid w:val="007F001F"/>
    <w:rsid w:val="0086246D"/>
    <w:rsid w:val="00985051"/>
    <w:rsid w:val="00986B3F"/>
    <w:rsid w:val="009A2AA6"/>
    <w:rsid w:val="009E3AAE"/>
    <w:rsid w:val="00A40DD9"/>
    <w:rsid w:val="00A708A9"/>
    <w:rsid w:val="00AD1634"/>
    <w:rsid w:val="00AE10FC"/>
    <w:rsid w:val="00AF251A"/>
    <w:rsid w:val="00B91B19"/>
    <w:rsid w:val="00BC6490"/>
    <w:rsid w:val="00C36F44"/>
    <w:rsid w:val="00C64013"/>
    <w:rsid w:val="00C7394B"/>
    <w:rsid w:val="00CE314C"/>
    <w:rsid w:val="00D037B8"/>
    <w:rsid w:val="00D0440B"/>
    <w:rsid w:val="00D32176"/>
    <w:rsid w:val="00D43E18"/>
    <w:rsid w:val="00D51908"/>
    <w:rsid w:val="00DB1862"/>
    <w:rsid w:val="00DF2A74"/>
    <w:rsid w:val="00E1384D"/>
    <w:rsid w:val="00E3664A"/>
    <w:rsid w:val="00E726A6"/>
    <w:rsid w:val="00E74733"/>
    <w:rsid w:val="00E811DB"/>
    <w:rsid w:val="00EA0A45"/>
    <w:rsid w:val="00EF0DB7"/>
    <w:rsid w:val="00EF41BE"/>
    <w:rsid w:val="00F56D2C"/>
    <w:rsid w:val="00FC1BC2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7CC01"/>
  <w15:chartTrackingRefBased/>
  <w15:docId w15:val="{81B5BFAC-BD7D-45C7-854C-938BA9C9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6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rchinAR\Desktop\&#1053;&#1086;&#1074;&#1072;&#1103;%20&#1087;&#1072;&#1087;&#1082;&#1072;%20(14)\&#1041;&#1091;&#1088;&#1089;&#1086;&#1092;&#1090;%20ver.%2016.7\Templates\ColumnUpDown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ColumnUpDown2.dot</Template>
  <TotalTime>8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Sdfdssd</vt:lpstr>
    </vt:vector>
  </TitlesOfParts>
  <Company>-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Sdfdssd</dc:title>
  <dc:subject/>
  <dc:creator>Сунарчин Артур Раянович</dc:creator>
  <cp:keywords/>
  <dc:description/>
  <cp:lastModifiedBy>Илья Федоров</cp:lastModifiedBy>
  <cp:revision>3</cp:revision>
  <cp:lastPrinted>1899-12-31T21:00:00Z</cp:lastPrinted>
  <dcterms:created xsi:type="dcterms:W3CDTF">2020-03-05T11:53:00Z</dcterms:created>
  <dcterms:modified xsi:type="dcterms:W3CDTF">2021-04-17T09:07:00Z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TYPE">
    <vt:lpwstr>tubInterval21</vt:lpwstr>
  </property>
  <property fmtid="{D5CDD505-2E9C-101B-9397-08002B2CF9AE}" pid="3" name="UID">
    <vt:lpwstr>11282</vt:lpwstr>
  </property>
</Properties>
</file>